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1C3854" w:rsidRDefault="001C3854">
          <w:pPr>
            <w:rPr>
              <w:noProof/>
            </w:rPr>
          </w:pPr>
          <w:r w:rsidRPr="001C3854">
            <w:rPr>
              <w:noProof/>
              <w:sz w:val="28"/>
              <w:lang w:eastAsia="en-US"/>
            </w:rPr>
            <w:drawing>
              <wp:anchor distT="0" distB="0" distL="114300" distR="114300" simplePos="0" relativeHeight="251672576" behindDoc="0" locked="0" layoutInCell="1" allowOverlap="1" wp14:anchorId="4EE06DDC" wp14:editId="12E37F98">
                <wp:simplePos x="0" y="0"/>
                <wp:positionH relativeFrom="margin">
                  <wp:posOffset>3457575</wp:posOffset>
                </wp:positionH>
                <wp:positionV relativeFrom="paragraph">
                  <wp:posOffset>3518535</wp:posOffset>
                </wp:positionV>
                <wp:extent cx="2781300" cy="2406015"/>
                <wp:effectExtent l="0" t="0" r="0" b="0"/>
                <wp:wrapTopAndBottom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New Doc 3_1(1)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240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C3854">
            <w:rPr>
              <w:sz w:val="28"/>
              <w:lang w:eastAsia="en-US"/>
            </w:rPr>
            <w:drawing>
              <wp:anchor distT="0" distB="0" distL="114300" distR="114300" simplePos="0" relativeHeight="251674624" behindDoc="0" locked="0" layoutInCell="1" allowOverlap="1" wp14:anchorId="3CA2A88F" wp14:editId="47295495">
                <wp:simplePos x="0" y="0"/>
                <wp:positionH relativeFrom="margin">
                  <wp:posOffset>-53975</wp:posOffset>
                </wp:positionH>
                <wp:positionV relativeFrom="paragraph">
                  <wp:posOffset>3619500</wp:posOffset>
                </wp:positionV>
                <wp:extent cx="3009900" cy="2256155"/>
                <wp:effectExtent l="0" t="0" r="0" b="0"/>
                <wp:wrapTopAndBottom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Original sign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225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2A7" w:rsidRPr="001C3854">
            <w:rPr>
              <w:noProof/>
              <w:sz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9EC1C8" wp14:editId="407CCD7A">
                    <wp:simplePos x="0" y="0"/>
                    <wp:positionH relativeFrom="page">
                      <wp:posOffset>838200</wp:posOffset>
                    </wp:positionH>
                    <wp:positionV relativeFrom="margin">
                      <wp:posOffset>-2238375</wp:posOffset>
                    </wp:positionV>
                    <wp:extent cx="5791200" cy="5762625"/>
                    <wp:effectExtent l="0" t="0" r="12700" b="9525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5762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81C40" w:rsidRDefault="000F60D1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73DEB4E6BCB24ADEB836EFEBFE3F9EE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5DF2">
                                      <w:t>Scientific Computing</w:t>
                                    </w:r>
                                  </w:sdtContent>
                                </w:sdt>
                              </w:p>
                              <w:p w:rsidR="000F47F1" w:rsidRDefault="00E61DBA" w:rsidP="00E61DBA">
                                <w:pPr>
                                  <w:pStyle w:val="Subtitle"/>
                                </w:pPr>
                                <w:r>
                                  <w:t>Mid-sem ASSIGNMENT</w:t>
                                </w:r>
                              </w:p>
                              <w:p w:rsidR="00E61DBA" w:rsidRDefault="00E61DBA" w:rsidP="00E61DBA">
                                <w:pPr>
                                  <w:pStyle w:val="Heading1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</w:rPr>
                                  <w:t>A   AN</w:t>
                                </w:r>
                                <w:r w:rsidR="000F47F1" w:rsidRPr="00E61DBA">
                                  <w:rPr>
                                    <w:rFonts w:asciiTheme="majorHAnsi" w:hAnsiTheme="majorHAnsi"/>
                                  </w:rPr>
                                  <w:t>URAAG KHAN</w:t>
                                </w:r>
                                <w:r w:rsidRPr="00E61DBA">
                                  <w:rPr>
                                    <w:rFonts w:asciiTheme="majorHAnsi" w:hAnsiTheme="majorHAnsi"/>
                                  </w:rPr>
                                  <w:t xml:space="preserve">DAGLE </w:t>
                                </w:r>
                                <w:r>
                                  <w:rPr>
                                    <w:rFonts w:asciiTheme="majorHAnsi" w:hAnsiTheme="majorHAnsi"/>
                                  </w:rPr>
                                  <w:t>–</w:t>
                                </w:r>
                                <w:r w:rsidRPr="00E61DBA">
                                  <w:rPr>
                                    <w:rFonts w:asciiTheme="majorHAnsi" w:hAnsiTheme="majorHAnsi"/>
                                  </w:rPr>
                                  <w:t xml:space="preserve"> 130123007</w:t>
                                </w:r>
                              </w:p>
                              <w:p w:rsidR="00E61DBA" w:rsidRPr="00E61DBA" w:rsidRDefault="00E61DBA" w:rsidP="00E61DBA">
                                <w:pPr>
                                  <w:pStyle w:val="Heading1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t xml:space="preserve">      </w:t>
                                </w:r>
                                <w:r w:rsidRPr="00E61DBA">
                                  <w:rPr>
                                    <w:rFonts w:asciiTheme="majorHAnsi" w:hAnsiTheme="majorHAnsi"/>
                                  </w:rPr>
                                  <w:t xml:space="preserve">DATE – 04/10/2015 </w:t>
                                </w:r>
                              </w:p>
                              <w:p w:rsidR="00C65826" w:rsidRPr="00D55D9A" w:rsidRDefault="00C65826" w:rsidP="000F47F1">
                                <w:pPr>
                                  <w:rPr>
                                    <w:rFonts w:asciiTheme="majorHAnsi" w:hAnsiTheme="majorHAnsi"/>
                                    <w:color w:val="53585D" w:themeColor="text2" w:themeTint="BF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C1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66pt;margin-top:-176.25pt;width:456pt;height:453.7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" filled="f" stroked="f" strokeweight=".5pt">
                    <v:textbox inset="0,0,0,0">
                      <w:txbxContent>
                        <w:p w:rsidR="00981C40" w:rsidRDefault="000F60D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73DEB4E6BCB24ADEB836EFEBFE3F9EE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5DF2">
                                <w:t>Scientific Computing</w:t>
                              </w:r>
                            </w:sdtContent>
                          </w:sdt>
                        </w:p>
                        <w:p w:rsidR="000F47F1" w:rsidRDefault="00E61DBA" w:rsidP="00E61DBA">
                          <w:pPr>
                            <w:pStyle w:val="Subtitle"/>
                          </w:pPr>
                          <w:r>
                            <w:t>Mid-sem ASSIGNMENT</w:t>
                          </w:r>
                        </w:p>
                        <w:p w:rsidR="00E61DBA" w:rsidRDefault="00E61DBA" w:rsidP="00E61DBA">
                          <w:pPr>
                            <w:pStyle w:val="Heading1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A   AN</w:t>
                          </w:r>
                          <w:r w:rsidR="000F47F1" w:rsidRPr="00E61DBA">
                            <w:rPr>
                              <w:rFonts w:asciiTheme="majorHAnsi" w:hAnsiTheme="majorHAnsi"/>
                            </w:rPr>
                            <w:t>URAAG KHAN</w:t>
                          </w:r>
                          <w:r w:rsidRPr="00E61DBA">
                            <w:rPr>
                              <w:rFonts w:asciiTheme="majorHAnsi" w:hAnsiTheme="majorHAnsi"/>
                            </w:rPr>
                            <w:t xml:space="preserve">DAGLE </w:t>
                          </w:r>
                          <w:r>
                            <w:rPr>
                              <w:rFonts w:asciiTheme="majorHAnsi" w:hAnsiTheme="majorHAnsi"/>
                            </w:rPr>
                            <w:t>–</w:t>
                          </w:r>
                          <w:r w:rsidRPr="00E61DBA">
                            <w:rPr>
                              <w:rFonts w:asciiTheme="majorHAnsi" w:hAnsiTheme="majorHAnsi"/>
                            </w:rPr>
                            <w:t xml:space="preserve"> 130123007</w:t>
                          </w:r>
                        </w:p>
                        <w:p w:rsidR="00E61DBA" w:rsidRPr="00E61DBA" w:rsidRDefault="00E61DBA" w:rsidP="00E61DBA">
                          <w:pPr>
                            <w:pStyle w:val="Heading1"/>
                            <w:rPr>
                              <w:rFonts w:asciiTheme="majorHAnsi" w:hAnsiTheme="majorHAnsi"/>
                            </w:rPr>
                          </w:pPr>
                          <w:r>
                            <w:t xml:space="preserve">      </w:t>
                          </w:r>
                          <w:r w:rsidRPr="00E61DBA">
                            <w:rPr>
                              <w:rFonts w:asciiTheme="majorHAnsi" w:hAnsiTheme="majorHAnsi"/>
                            </w:rPr>
                            <w:t xml:space="preserve">DATE – 04/10/2015 </w:t>
                          </w:r>
                        </w:p>
                        <w:p w:rsidR="00C65826" w:rsidRPr="00D55D9A" w:rsidRDefault="00C65826" w:rsidP="000F47F1">
                          <w:pPr>
                            <w:rPr>
                              <w:rFonts w:asciiTheme="majorHAnsi" w:hAnsiTheme="majorHAnsi"/>
                              <w:color w:val="53585D" w:themeColor="text2" w:themeTint="BF"/>
                              <w:sz w:val="22"/>
                            </w:rPr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ED62A7" w:rsidRPr="001C3854">
            <w:rPr>
              <w:rFonts w:asciiTheme="majorHAnsi" w:eastAsiaTheme="majorEastAsia" w:hAnsiTheme="majorHAnsi" w:cstheme="majorBidi"/>
              <w:noProof/>
              <w:sz w:val="160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EE3A787" wp14:editId="4E9E903A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C40" w:rsidRDefault="00981C4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:rsidR="00981C40" w:rsidRDefault="00981C40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1C3854">
            <w:rPr>
              <w:noProof/>
              <w:sz w:val="28"/>
            </w:rPr>
            <w:t>SIGNATURE 1</w:t>
          </w:r>
          <w:r>
            <w:rPr>
              <w:noProof/>
            </w:rPr>
            <w:t xml:space="preserve">                                                                                               </w:t>
          </w:r>
          <w:bookmarkStart w:id="0" w:name="_GoBack"/>
          <w:bookmarkEnd w:id="0"/>
          <w:r>
            <w:rPr>
              <w:noProof/>
            </w:rPr>
            <w:t xml:space="preserve">              </w:t>
          </w:r>
          <w:r w:rsidRPr="001C3854">
            <w:rPr>
              <w:noProof/>
              <w:sz w:val="24"/>
            </w:rPr>
            <w:t xml:space="preserve">  </w:t>
          </w:r>
          <w:r w:rsidRPr="001C3854">
            <w:rPr>
              <w:noProof/>
              <w:sz w:val="28"/>
            </w:rPr>
            <w:t>SIGNATURE 2</w:t>
          </w:r>
        </w:p>
      </w:sdtContent>
    </w:sdt>
    <w:p w:rsidR="00981C40" w:rsidRPr="001C3854" w:rsidRDefault="001C3854" w:rsidP="001C3854">
      <w:pPr>
        <w:tabs>
          <w:tab w:val="left" w:pos="2880"/>
        </w:tabs>
      </w:pPr>
      <w:r>
        <w:tab/>
      </w:r>
    </w:p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981C40" w:rsidRPr="00D55D9A" w:rsidRDefault="00ED62A7">
          <w:pPr>
            <w:pStyle w:val="TOCHeading"/>
            <w:rPr>
              <w:b/>
            </w:rPr>
          </w:pPr>
          <w:r w:rsidRPr="00D55D9A">
            <w:rPr>
              <w:b/>
            </w:rPr>
            <w:t>Contents</w:t>
          </w:r>
        </w:p>
        <w:p w:rsidR="00B6140D" w:rsidRPr="002C33FC" w:rsidRDefault="00ED62A7" w:rsidP="008819E8">
          <w:pPr>
            <w:pStyle w:val="TOC1"/>
          </w:pPr>
          <w:r w:rsidRPr="002C33FC">
            <w:fldChar w:fldCharType="begin"/>
          </w:r>
          <w:r w:rsidRPr="002C33FC">
            <w:instrText xml:space="preserve"> TOC \o "1-1" \h \z \u </w:instrText>
          </w:r>
          <w:r w:rsidRPr="002C33FC">
            <w:fldChar w:fldCharType="separate"/>
          </w:r>
          <w:r w:rsidR="00AB3079" w:rsidRPr="002C33FC">
            <w:t>Algorithm</w:t>
          </w:r>
          <w:r w:rsidR="00B6140D" w:rsidRPr="002C33FC">
            <w:t xml:space="preserve"> </w:t>
          </w:r>
        </w:p>
        <w:p w:rsidR="00981C40" w:rsidRPr="002C33FC" w:rsidRDefault="00B6140D" w:rsidP="008819E8">
          <w:pPr>
            <w:pStyle w:val="TOC1"/>
          </w:pPr>
          <w:r w:rsidRPr="002C33FC">
            <w:t>Q1</w:t>
          </w:r>
        </w:p>
        <w:p w:rsidR="00B6140D" w:rsidRPr="002C33FC" w:rsidRDefault="00B6140D" w:rsidP="008819E8">
          <w:pPr>
            <w:pStyle w:val="TOC1"/>
            <w:numPr>
              <w:ilvl w:val="0"/>
              <w:numId w:val="42"/>
            </w:numPr>
          </w:pPr>
          <w:r w:rsidRPr="002C33FC">
            <w:t>Point Extraction</w:t>
          </w:r>
        </w:p>
        <w:p w:rsidR="00B6140D" w:rsidRPr="002C33FC" w:rsidRDefault="00B6140D" w:rsidP="00B6140D">
          <w:pPr>
            <w:pStyle w:val="ListParagraph"/>
            <w:numPr>
              <w:ilvl w:val="0"/>
              <w:numId w:val="42"/>
            </w:numPr>
            <w:rPr>
              <w:rFonts w:asciiTheme="majorHAnsi" w:hAnsiTheme="majorHAnsi"/>
              <w:color w:val="auto"/>
              <w:sz w:val="28"/>
            </w:rPr>
          </w:pPr>
          <w:r w:rsidRPr="002C33FC">
            <w:rPr>
              <w:rFonts w:asciiTheme="majorHAnsi" w:hAnsiTheme="majorHAnsi"/>
              <w:color w:val="auto"/>
              <w:sz w:val="28"/>
            </w:rPr>
            <w:t>Plotting the image</w:t>
          </w:r>
        </w:p>
        <w:p w:rsidR="00B6140D" w:rsidRPr="002C33FC" w:rsidRDefault="00B6140D" w:rsidP="008819E8">
          <w:pPr>
            <w:pStyle w:val="TOC1"/>
          </w:pPr>
          <w:r w:rsidRPr="002C33FC">
            <w:t>Q2</w:t>
          </w:r>
        </w:p>
        <w:p w:rsidR="00B6140D" w:rsidRPr="002C33FC" w:rsidRDefault="00B6140D" w:rsidP="00B6140D">
          <w:pPr>
            <w:pStyle w:val="ListParagraph"/>
            <w:numPr>
              <w:ilvl w:val="0"/>
              <w:numId w:val="44"/>
            </w:numPr>
            <w:rPr>
              <w:rFonts w:asciiTheme="majorHAnsi" w:hAnsiTheme="majorHAnsi"/>
              <w:color w:val="auto"/>
              <w:sz w:val="28"/>
            </w:rPr>
          </w:pPr>
          <w:r w:rsidRPr="002C33FC">
            <w:rPr>
              <w:rFonts w:asciiTheme="majorHAnsi" w:hAnsiTheme="majorHAnsi"/>
              <w:color w:val="auto"/>
              <w:sz w:val="28"/>
            </w:rPr>
            <w:t>Point Extraction</w:t>
          </w:r>
        </w:p>
        <w:p w:rsidR="00B6140D" w:rsidRPr="002C33FC" w:rsidRDefault="00B6140D" w:rsidP="00B6140D">
          <w:pPr>
            <w:pStyle w:val="ListParagraph"/>
            <w:numPr>
              <w:ilvl w:val="0"/>
              <w:numId w:val="44"/>
            </w:numPr>
            <w:rPr>
              <w:rFonts w:asciiTheme="majorHAnsi" w:hAnsiTheme="majorHAnsi"/>
              <w:color w:val="auto"/>
              <w:sz w:val="28"/>
            </w:rPr>
          </w:pPr>
          <w:r w:rsidRPr="002C33FC">
            <w:rPr>
              <w:rFonts w:asciiTheme="majorHAnsi" w:hAnsiTheme="majorHAnsi"/>
              <w:color w:val="auto"/>
              <w:sz w:val="28"/>
            </w:rPr>
            <w:t>Plotting the image</w:t>
          </w:r>
        </w:p>
        <w:p w:rsidR="00B6140D" w:rsidRPr="002C33FC" w:rsidRDefault="00B6140D" w:rsidP="008819E8">
          <w:pPr>
            <w:pStyle w:val="TOC1"/>
          </w:pPr>
          <w:r w:rsidRPr="002C33FC">
            <w:t>Conclusion</w:t>
          </w:r>
        </w:p>
        <w:p w:rsidR="00981C40" w:rsidRPr="002C33FC" w:rsidRDefault="00ED62A7">
          <w:pPr>
            <w:rPr>
              <w:b/>
              <w:bCs/>
              <w:noProof/>
              <w:color w:val="auto"/>
            </w:rPr>
            <w:sectPr w:rsidR="00981C40" w:rsidRPr="002C33FC">
              <w:headerReference w:type="default" r:id="rId13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 w:rsidRPr="002C33FC">
            <w:rPr>
              <w:rFonts w:asciiTheme="majorHAnsi" w:hAnsiTheme="majorHAnsi"/>
              <w:color w:val="auto"/>
              <w:sz w:val="24"/>
            </w:rPr>
            <w:fldChar w:fldCharType="end"/>
          </w:r>
        </w:p>
      </w:sdtContent>
    </w:sdt>
    <w:p w:rsidR="00AB3079" w:rsidRDefault="00AB3079" w:rsidP="008819E8">
      <w:pPr>
        <w:pStyle w:val="TOC1"/>
      </w:pPr>
      <w:r>
        <w:lastRenderedPageBreak/>
        <w:t xml:space="preserve">In the cubic spline method, the function is constructed using – </w:t>
      </w:r>
    </w:p>
    <w:p w:rsidR="00137820" w:rsidRPr="00137820" w:rsidRDefault="002C33FC" w:rsidP="00137820">
      <w:pPr>
        <w:rPr>
          <w:sz w:val="24"/>
        </w:rPr>
      </w:pPr>
      <w:proofErr w:type="spellStart"/>
      <w:r w:rsidRPr="002C33FC">
        <w:rPr>
          <w:sz w:val="28"/>
        </w:rPr>
        <w:t>S</w:t>
      </w:r>
      <w:r w:rsidRPr="002C33FC">
        <w:rPr>
          <w:sz w:val="28"/>
          <w:vertAlign w:val="subscript"/>
        </w:rPr>
        <w:t>j</w:t>
      </w:r>
      <w:proofErr w:type="spellEnd"/>
      <w:r>
        <w:rPr>
          <w:sz w:val="28"/>
          <w:vertAlign w:val="subscript"/>
        </w:rPr>
        <w:t xml:space="preserve"> </w:t>
      </w:r>
      <w:r w:rsidRPr="002C33FC">
        <w:rPr>
          <w:sz w:val="28"/>
          <w:vertAlign w:val="subscript"/>
        </w:rPr>
        <w:t xml:space="preserve">= </w:t>
      </w:r>
      <w:proofErr w:type="spellStart"/>
      <w:r w:rsidRPr="002C33FC">
        <w:rPr>
          <w:sz w:val="28"/>
        </w:rPr>
        <w:t>a</w:t>
      </w:r>
      <w:r w:rsidRPr="002C33FC">
        <w:rPr>
          <w:sz w:val="28"/>
          <w:vertAlign w:val="subscript"/>
        </w:rPr>
        <w:t>j</w:t>
      </w:r>
      <w:proofErr w:type="spellEnd"/>
      <w:r w:rsidRPr="002C33FC">
        <w:rPr>
          <w:sz w:val="28"/>
        </w:rPr>
        <w:t xml:space="preserve"> + </w:t>
      </w:r>
      <w:proofErr w:type="spellStart"/>
      <w:r w:rsidRPr="002C33FC">
        <w:rPr>
          <w:sz w:val="28"/>
        </w:rPr>
        <w:t>b</w:t>
      </w:r>
      <w:r w:rsidRPr="002C33FC">
        <w:rPr>
          <w:sz w:val="28"/>
          <w:vertAlign w:val="subscript"/>
        </w:rPr>
        <w:t>j</w:t>
      </w:r>
      <w:proofErr w:type="spellEnd"/>
      <w:r w:rsidRPr="002C33FC">
        <w:rPr>
          <w:sz w:val="28"/>
        </w:rPr>
        <w:t xml:space="preserve"> (x-</w:t>
      </w:r>
      <w:proofErr w:type="spellStart"/>
      <w:r w:rsidRPr="002C33FC">
        <w:rPr>
          <w:sz w:val="28"/>
        </w:rPr>
        <w:t>x</w:t>
      </w:r>
      <w:r w:rsidRPr="002C33FC">
        <w:rPr>
          <w:sz w:val="28"/>
          <w:vertAlign w:val="subscript"/>
        </w:rPr>
        <w:t>j</w:t>
      </w:r>
      <w:proofErr w:type="spellEnd"/>
      <w:r w:rsidRPr="002C33FC">
        <w:rPr>
          <w:sz w:val="28"/>
        </w:rPr>
        <w:t>)</w:t>
      </w:r>
      <w:r>
        <w:rPr>
          <w:sz w:val="28"/>
        </w:rPr>
        <w:t xml:space="preserve"> </w:t>
      </w:r>
      <w:r w:rsidRPr="002C33FC">
        <w:rPr>
          <w:sz w:val="28"/>
        </w:rPr>
        <w:t xml:space="preserve">+ </w:t>
      </w:r>
      <w:proofErr w:type="spellStart"/>
      <w:r w:rsidRPr="002C33FC">
        <w:rPr>
          <w:sz w:val="28"/>
        </w:rPr>
        <w:t>c</w:t>
      </w:r>
      <w:r w:rsidRPr="002C33FC">
        <w:rPr>
          <w:sz w:val="28"/>
          <w:vertAlign w:val="subscript"/>
        </w:rPr>
        <w:t>j</w:t>
      </w:r>
      <w:proofErr w:type="spellEnd"/>
      <w:r w:rsidRPr="002C33FC">
        <w:rPr>
          <w:sz w:val="28"/>
        </w:rPr>
        <w:t xml:space="preserve">(x- </w:t>
      </w:r>
      <w:proofErr w:type="spellStart"/>
      <w:r w:rsidRPr="002C33FC">
        <w:rPr>
          <w:sz w:val="28"/>
        </w:rPr>
        <w:t>x</w:t>
      </w:r>
      <w:r w:rsidRPr="002C33FC">
        <w:rPr>
          <w:sz w:val="28"/>
          <w:vertAlign w:val="subscript"/>
        </w:rPr>
        <w:t>j</w:t>
      </w:r>
      <w:proofErr w:type="spellEnd"/>
      <w:proofErr w:type="gramStart"/>
      <w:r w:rsidRPr="002C33FC">
        <w:rPr>
          <w:sz w:val="28"/>
        </w:rPr>
        <w:t>)</w:t>
      </w:r>
      <w:r w:rsidRPr="002C33FC">
        <w:rPr>
          <w:sz w:val="28"/>
          <w:vertAlign w:val="superscript"/>
        </w:rPr>
        <w:t>2</w:t>
      </w:r>
      <w:proofErr w:type="gramEnd"/>
      <w:r w:rsidRPr="002C33FC">
        <w:rPr>
          <w:sz w:val="28"/>
        </w:rPr>
        <w:t xml:space="preserve">+ </w:t>
      </w:r>
      <w:proofErr w:type="spellStart"/>
      <w:r w:rsidRPr="002C33FC">
        <w:rPr>
          <w:sz w:val="28"/>
        </w:rPr>
        <w:t>d</w:t>
      </w:r>
      <w:r w:rsidRPr="002C33FC">
        <w:rPr>
          <w:sz w:val="28"/>
          <w:vertAlign w:val="subscript"/>
        </w:rPr>
        <w:t>j</w:t>
      </w:r>
      <w:proofErr w:type="spellEnd"/>
      <w:r w:rsidRPr="002C33FC">
        <w:rPr>
          <w:sz w:val="28"/>
        </w:rPr>
        <w:t xml:space="preserve"> (x- </w:t>
      </w:r>
      <w:proofErr w:type="spellStart"/>
      <w:r w:rsidRPr="002C33FC">
        <w:rPr>
          <w:sz w:val="28"/>
        </w:rPr>
        <w:t>x</w:t>
      </w:r>
      <w:r w:rsidRPr="002C33FC">
        <w:rPr>
          <w:sz w:val="28"/>
          <w:vertAlign w:val="subscript"/>
        </w:rPr>
        <w:t>j</w:t>
      </w:r>
      <w:proofErr w:type="spellEnd"/>
      <w:r w:rsidRPr="002C33FC">
        <w:rPr>
          <w:sz w:val="28"/>
        </w:rPr>
        <w:t>)</w:t>
      </w:r>
      <w:r w:rsidRPr="002C33FC">
        <w:rPr>
          <w:sz w:val="28"/>
          <w:vertAlign w:val="superscript"/>
        </w:rPr>
        <w:t>3</w:t>
      </w:r>
      <w:r>
        <w:rPr>
          <w:sz w:val="28"/>
        </w:rPr>
        <w:t xml:space="preserve">  , </w:t>
      </w:r>
      <w:r>
        <w:rPr>
          <w:sz w:val="24"/>
        </w:rPr>
        <w:t xml:space="preserve">given the values of a’s, we find the values of b, c, d for different intervals </w:t>
      </w:r>
      <w:r w:rsidR="00137820">
        <w:rPr>
          <w:sz w:val="24"/>
        </w:rPr>
        <w:t>along the entire curve of the function.</w:t>
      </w:r>
    </w:p>
    <w:p w:rsidR="003E097E" w:rsidRDefault="002C33FC" w:rsidP="008819E8">
      <w:pPr>
        <w:pStyle w:val="TOC1"/>
      </w:pPr>
      <w:r>
        <w:t xml:space="preserve">In the assignement </w:t>
      </w:r>
      <w:r w:rsidR="00137820">
        <w:t>, we use Parametric Cubic S</w:t>
      </w:r>
      <w:r w:rsidR="00DA4E7B">
        <w:t>pline</w:t>
      </w:r>
      <w:r w:rsidR="003E097E">
        <w:t xml:space="preserve">. </w:t>
      </w:r>
    </w:p>
    <w:p w:rsidR="00663E60" w:rsidRDefault="00663E60" w:rsidP="008819E8">
      <w:pPr>
        <w:pStyle w:val="TOC1"/>
      </w:pPr>
      <w:r>
        <w:rPr>
          <w:lang w:eastAsia="en-US"/>
        </w:rPr>
        <w:drawing>
          <wp:anchor distT="0" distB="0" distL="114300" distR="114300" simplePos="0" relativeHeight="251667456" behindDoc="0" locked="0" layoutInCell="1" allowOverlap="1" wp14:anchorId="4804F6C4" wp14:editId="017B8630">
            <wp:simplePos x="0" y="0"/>
            <wp:positionH relativeFrom="column">
              <wp:posOffset>1660525</wp:posOffset>
            </wp:positionH>
            <wp:positionV relativeFrom="paragraph">
              <wp:posOffset>700405</wp:posOffset>
            </wp:positionV>
            <wp:extent cx="2343150" cy="11239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i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97E">
        <w:t>We read the x and y coordinates from an excel file</w:t>
      </w:r>
      <w:r>
        <w:t xml:space="preserve"> which are actually the points that are extracted from the image</w:t>
      </w:r>
      <w:r w:rsidR="003E097E">
        <w:t>. We run a paramter t for the given n points and plot x vs t and y vs t.</w:t>
      </w:r>
    </w:p>
    <w:p w:rsidR="00663E60" w:rsidRPr="00663E60" w:rsidRDefault="00663E60" w:rsidP="008819E8">
      <w:pPr>
        <w:pStyle w:val="TOC1"/>
      </w:pPr>
      <w:r>
        <w:t>That means, we construct a cublic spline both for x coordinates and y coordinates. Let the cubic spline for x coordinates be X(t) and Y(t) for y coordinates.That is, we have actually generate the values of bx,cx,dx and by,cy and dy.</w:t>
      </w:r>
    </w:p>
    <w:p w:rsidR="00957DD4" w:rsidRDefault="00663E60" w:rsidP="008819E8">
      <w:pPr>
        <w:pStyle w:val="TOC1"/>
      </w:pPr>
      <w:r>
        <w:t>Now in order to know the value of X(t) and Y(t), we divide each interval of t into 10 equal parts and calculate the X(t) and Y(t) in the following way as seen in the code :</w:t>
      </w:r>
    </w:p>
    <w:p w:rsidR="00663E60" w:rsidRDefault="00663E60" w:rsidP="00663E60">
      <w:r>
        <w:t xml:space="preserve"> x[</w:t>
      </w:r>
      <w:proofErr w:type="spellStart"/>
      <w:r>
        <w:t>i</w:t>
      </w:r>
      <w:proofErr w:type="spellEnd"/>
      <w:r>
        <w:t>]= (dx[temp]*pow(tp,3))+ (cx[temp]*pow(tp,2))+ (</w:t>
      </w:r>
      <w:proofErr w:type="spellStart"/>
      <w:r>
        <w:t>bx</w:t>
      </w:r>
      <w:proofErr w:type="spellEnd"/>
      <w:r>
        <w:t>[temp]*pow(tp,1))+ x[temp];</w:t>
      </w:r>
    </w:p>
    <w:p w:rsidR="00663E60" w:rsidRPr="00663E60" w:rsidRDefault="00663E60" w:rsidP="00663E60">
      <w:r>
        <w:t xml:space="preserve">        y[</w:t>
      </w:r>
      <w:proofErr w:type="spellStart"/>
      <w:r>
        <w:t>i</w:t>
      </w:r>
      <w:proofErr w:type="spellEnd"/>
      <w:r>
        <w:t>]= (</w:t>
      </w:r>
      <w:proofErr w:type="spellStart"/>
      <w:r>
        <w:t>dy</w:t>
      </w:r>
      <w:proofErr w:type="spellEnd"/>
      <w:r>
        <w:t>[temp]*pow(tp,3))+ (cy[temp]*pow(tp,2))+ (by[temp]*pow(tp,1))+ y[temp];</w:t>
      </w:r>
    </w:p>
    <w:p w:rsidR="003E097E" w:rsidRDefault="00663E60" w:rsidP="003E097E">
      <w:proofErr w:type="gramStart"/>
      <w:r>
        <w:t>temp</w:t>
      </w:r>
      <w:proofErr w:type="gramEnd"/>
      <w:r>
        <w:t xml:space="preserve"> represents the index of the different intervals.</w:t>
      </w:r>
    </w:p>
    <w:p w:rsidR="00663E60" w:rsidRPr="003E097E" w:rsidRDefault="00663E60" w:rsidP="003E097E">
      <w:proofErr w:type="spellStart"/>
      <w:proofErr w:type="gramStart"/>
      <w:r>
        <w:t>tp</w:t>
      </w:r>
      <w:proofErr w:type="spellEnd"/>
      <w:proofErr w:type="gramEnd"/>
      <w:r>
        <w:t xml:space="preserve"> represents t-t[</w:t>
      </w:r>
      <w:proofErr w:type="spellStart"/>
      <w:r>
        <w:t>i</w:t>
      </w:r>
      <w:proofErr w:type="spellEnd"/>
      <w:r>
        <w:t>], where t[i-1]&lt;=t&lt;=t[</w:t>
      </w:r>
      <w:proofErr w:type="spellStart"/>
      <w:r>
        <w:t>i</w:t>
      </w:r>
      <w:proofErr w:type="spellEnd"/>
      <w:r>
        <w:t>]</w:t>
      </w:r>
      <w:r w:rsidR="008819E8">
        <w:t>.</w:t>
      </w:r>
    </w:p>
    <w:p w:rsidR="00DA4E7B" w:rsidRDefault="00DA4E7B" w:rsidP="008819E8">
      <w:pPr>
        <w:pStyle w:val="TOC1"/>
      </w:pPr>
      <w:r>
        <w:t>Example : If we have 20 points , then we have 19 intervals.We divide each interval into 10 parts in order to plot the curve.</w:t>
      </w:r>
    </w:p>
    <w:p w:rsidR="00DA4E7B" w:rsidRDefault="00DA4E7B" w:rsidP="008819E8">
      <w:pPr>
        <w:pStyle w:val="TOC1"/>
      </w:pPr>
      <w:r>
        <w:t>Now each interval</w:t>
      </w:r>
      <w:r w:rsidR="005709E6">
        <w:t xml:space="preserve"> of the paramater</w:t>
      </w:r>
      <w:r>
        <w:t xml:space="preserve"> has unique values of a, b, c</w:t>
      </w:r>
      <w:r w:rsidR="005709E6">
        <w:t xml:space="preserve"> and d. Now, x-x[j] here is equivalent to t-t[j] both for X(t) and Y(t) where, t[i-1] &lt;=t&lt;=t[i]. </w:t>
      </w:r>
    </w:p>
    <w:p w:rsidR="003E097E" w:rsidRPr="008819E8" w:rsidRDefault="003E097E" w:rsidP="008819E8">
      <w:pPr>
        <w:pStyle w:val="TOC1"/>
        <w:rPr>
          <w:sz w:val="28"/>
          <w:u w:val="single"/>
        </w:rPr>
      </w:pPr>
      <w:r>
        <w:t>Therefore, in this we have a plot of X(t) and Y(t). Now, these values of X(t) and Y(t)  actually plot the  function.</w:t>
      </w:r>
    </w:p>
    <w:p w:rsidR="003E097E" w:rsidRDefault="003E097E" w:rsidP="003E097E">
      <w:pPr>
        <w:sectPr w:rsidR="003E097E">
          <w:headerReference w:type="default" r:id="rId15"/>
          <w:pgSz w:w="12240" w:h="15840" w:code="1"/>
          <w:pgMar w:top="2520" w:right="1555" w:bottom="1800" w:left="1555" w:header="864" w:footer="720" w:gutter="0"/>
          <w:pgNumType w:start="1"/>
          <w:cols w:space="720"/>
          <w:docGrid w:linePitch="360"/>
        </w:sectPr>
      </w:pPr>
    </w:p>
    <w:p w:rsidR="003E097E" w:rsidRDefault="003E097E" w:rsidP="003E097E"/>
    <w:p w:rsidR="003E097E" w:rsidRPr="003E097E" w:rsidRDefault="003E097E" w:rsidP="003E097E"/>
    <w:p w:rsidR="00C43EBB" w:rsidRDefault="00C43EBB" w:rsidP="006F7B41">
      <w:pPr>
        <w:pStyle w:val="Heading2"/>
        <w:rPr>
          <w:sz w:val="32"/>
          <w:u w:val="single"/>
        </w:rPr>
      </w:pPr>
      <w:r>
        <w:rPr>
          <w:sz w:val="32"/>
          <w:u w:val="single"/>
        </w:rPr>
        <w:t xml:space="preserve">OBJECTIVE- </w:t>
      </w:r>
    </w:p>
    <w:p w:rsidR="00C43EBB" w:rsidRPr="00C43EBB" w:rsidRDefault="00C43EBB" w:rsidP="00C43EBB">
      <w:pPr>
        <w:pStyle w:val="ListParagraph"/>
        <w:numPr>
          <w:ilvl w:val="0"/>
          <w:numId w:val="45"/>
        </w:numPr>
        <w:rPr>
          <w:sz w:val="24"/>
        </w:rPr>
      </w:pPr>
      <w:r w:rsidRPr="00C43EBB">
        <w:rPr>
          <w:sz w:val="24"/>
        </w:rPr>
        <w:t>To draw a spiral and reproduce it using parametric spline functions</w:t>
      </w:r>
    </w:p>
    <w:p w:rsidR="006F7B41" w:rsidRPr="00C43EBB" w:rsidRDefault="00B6140D" w:rsidP="00C43EBB">
      <w:pPr>
        <w:pStyle w:val="Heading2"/>
        <w:rPr>
          <w:sz w:val="32"/>
          <w:u w:val="single"/>
        </w:rPr>
      </w:pPr>
      <w:r w:rsidRPr="00B6140D">
        <w:rPr>
          <w:sz w:val="32"/>
          <w:u w:val="single"/>
        </w:rPr>
        <w:t>Points extraction</w:t>
      </w:r>
    </w:p>
    <w:p w:rsidR="006F7B41" w:rsidRPr="004437AB" w:rsidRDefault="006F7B41" w:rsidP="008819E8">
      <w:pPr>
        <w:pStyle w:val="TOC1"/>
      </w:pPr>
      <w:r w:rsidRPr="004437AB">
        <w:t>Image extracted using – WebPlotDigitizer</w:t>
      </w:r>
      <w:r w:rsidR="001F0995" w:rsidRPr="004437AB">
        <w:t xml:space="preserve"> </w:t>
      </w:r>
    </w:p>
    <w:p w:rsidR="001F0995" w:rsidRPr="00C43EBB" w:rsidRDefault="004437AB" w:rsidP="008819E8">
      <w:pPr>
        <w:pStyle w:val="TOC1"/>
      </w:pPr>
      <w:r w:rsidRPr="00C43EBB">
        <w:rPr>
          <w:u w:val="single"/>
          <w:lang w:eastAsia="en-US"/>
        </w:rPr>
        <w:drawing>
          <wp:anchor distT="0" distB="0" distL="114300" distR="114300" simplePos="0" relativeHeight="251661312" behindDoc="0" locked="0" layoutInCell="1" allowOverlap="1" wp14:anchorId="11A103D3" wp14:editId="691C7ACF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2466975" cy="24587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 spir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995" w:rsidRPr="00C43EBB">
        <w:t>Image before extraction of points</w:t>
      </w:r>
    </w:p>
    <w:p w:rsidR="006F7B41" w:rsidRPr="00C43EBB" w:rsidRDefault="004437AB" w:rsidP="008819E8">
      <w:pPr>
        <w:pStyle w:val="TOC1"/>
      </w:pPr>
      <w:r w:rsidRPr="00C43EBB">
        <w:rPr>
          <w:lang w:eastAsia="en-US"/>
        </w:rPr>
        <w:drawing>
          <wp:anchor distT="0" distB="0" distL="114300" distR="114300" simplePos="0" relativeHeight="251662336" behindDoc="0" locked="0" layoutInCell="1" allowOverlap="1" wp14:anchorId="526A0119" wp14:editId="47B8F4B9">
            <wp:simplePos x="0" y="0"/>
            <wp:positionH relativeFrom="margin">
              <wp:posOffset>3378200</wp:posOffset>
            </wp:positionH>
            <wp:positionV relativeFrom="paragraph">
              <wp:posOffset>2793365</wp:posOffset>
            </wp:positionV>
            <wp:extent cx="2619375" cy="22669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ints image spir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B41" w:rsidRPr="00C43EBB">
        <w:t>I</w:t>
      </w:r>
      <w:r w:rsidR="00502540">
        <w:t>mage after extraction of points.</w:t>
      </w:r>
      <w:r w:rsidR="00502540" w:rsidRPr="00502540">
        <w:t xml:space="preserve"> </w:t>
      </w:r>
      <w:r w:rsidR="00502540">
        <w:t xml:space="preserve">The red </w:t>
      </w:r>
      <w:r>
        <w:t>points indicate the points sele</w:t>
      </w:r>
      <w:r w:rsidR="00502540">
        <w:t>cted</w:t>
      </w:r>
    </w:p>
    <w:p w:rsidR="001F0995" w:rsidRDefault="001F0995" w:rsidP="001F0995"/>
    <w:p w:rsidR="006F7B41" w:rsidRDefault="003E097E" w:rsidP="008819E8">
      <w:pPr>
        <w:pStyle w:val="TOC1"/>
      </w:pPr>
      <w:r>
        <w:t>Total points extracted =19</w:t>
      </w:r>
    </w:p>
    <w:p w:rsidR="001F0995" w:rsidRDefault="001F0995" w:rsidP="001F0995">
      <w:pPr>
        <w:pStyle w:val="Heading2"/>
        <w:rPr>
          <w:sz w:val="28"/>
          <w:u w:val="single"/>
        </w:rPr>
      </w:pPr>
      <w:r w:rsidRPr="001F0995">
        <w:rPr>
          <w:sz w:val="28"/>
          <w:u w:val="single"/>
        </w:rPr>
        <w:t xml:space="preserve">Plotting the image using Cubic Spline </w:t>
      </w:r>
    </w:p>
    <w:p w:rsidR="001F0995" w:rsidRDefault="001F0995" w:rsidP="001F0995"/>
    <w:p w:rsidR="001F0995" w:rsidRDefault="00C43EBB" w:rsidP="008819E8">
      <w:pPr>
        <w:pStyle w:val="TOC1"/>
      </w:pPr>
      <w:r>
        <w:rPr>
          <w:lang w:eastAsia="en-US"/>
        </w:rPr>
        <w:drawing>
          <wp:anchor distT="0" distB="0" distL="114300" distR="114300" simplePos="0" relativeHeight="251663360" behindDoc="0" locked="0" layoutInCell="1" allowOverlap="1" wp14:anchorId="4CF8D795" wp14:editId="01734C1E">
            <wp:simplePos x="0" y="0"/>
            <wp:positionH relativeFrom="margin">
              <wp:posOffset>2527300</wp:posOffset>
            </wp:positionH>
            <wp:positionV relativeFrom="paragraph">
              <wp:posOffset>371475</wp:posOffset>
            </wp:positionV>
            <wp:extent cx="3524885" cy="26955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ral Im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995">
        <w:t>Image after running the Cubic Spline algorithm for the spiral curve given</w:t>
      </w:r>
    </w:p>
    <w:p w:rsidR="001F0995" w:rsidRDefault="001F0995" w:rsidP="001F0995"/>
    <w:p w:rsidR="001F0995" w:rsidRDefault="001F0995" w:rsidP="008819E8">
      <w:pPr>
        <w:pStyle w:val="TOC1"/>
        <w:sectPr w:rsidR="001F0995">
          <w:headerReference w:type="default" r:id="rId19"/>
          <w:pgSz w:w="12240" w:h="15840" w:code="1"/>
          <w:pgMar w:top="2520" w:right="1555" w:bottom="1800" w:left="1555" w:header="864" w:footer="720" w:gutter="0"/>
          <w:pgNumType w:start="1"/>
          <w:cols w:space="720"/>
          <w:docGrid w:linePitch="360"/>
        </w:sectPr>
      </w:pPr>
      <w:r>
        <w:t>Image plotted using Microsoft Excel</w:t>
      </w:r>
    </w:p>
    <w:p w:rsidR="00502540" w:rsidRDefault="00502540" w:rsidP="001F0995">
      <w:pPr>
        <w:pStyle w:val="Heading2"/>
      </w:pPr>
      <w:r>
        <w:lastRenderedPageBreak/>
        <w:t xml:space="preserve">Objective- </w:t>
      </w:r>
    </w:p>
    <w:p w:rsidR="00502540" w:rsidRPr="00502540" w:rsidRDefault="00502540" w:rsidP="008819E8">
      <w:pPr>
        <w:pStyle w:val="TOC1"/>
      </w:pPr>
      <w:r>
        <w:t>To plot our own signature using maximum 20 knots and cubic spline</w:t>
      </w:r>
    </w:p>
    <w:p w:rsidR="001F0995" w:rsidRDefault="001F0995" w:rsidP="001F0995">
      <w:pPr>
        <w:pStyle w:val="Heading2"/>
      </w:pPr>
      <w:r>
        <w:t xml:space="preserve">Points Extraction </w:t>
      </w:r>
    </w:p>
    <w:p w:rsidR="001F0995" w:rsidRDefault="001F0995" w:rsidP="001F0995"/>
    <w:p w:rsidR="001F0995" w:rsidRDefault="001F0995" w:rsidP="008819E8">
      <w:pPr>
        <w:pStyle w:val="TOC1"/>
      </w:pPr>
      <w:r>
        <w:t>Points extracted using WebPlotDigitizer</w:t>
      </w:r>
    </w:p>
    <w:p w:rsidR="001F0995" w:rsidRDefault="001F0995" w:rsidP="008819E8">
      <w:pPr>
        <w:pStyle w:val="TOC1"/>
      </w:pPr>
      <w:r>
        <w:rPr>
          <w:lang w:eastAsia="en-US"/>
        </w:rPr>
        <w:drawing>
          <wp:anchor distT="0" distB="0" distL="114300" distR="114300" simplePos="0" relativeHeight="251664384" behindDoc="0" locked="0" layoutInCell="1" allowOverlap="1" wp14:anchorId="39EE9E94" wp14:editId="12466E35">
            <wp:simplePos x="0" y="0"/>
            <wp:positionH relativeFrom="column">
              <wp:posOffset>1450340</wp:posOffset>
            </wp:positionH>
            <wp:positionV relativeFrom="paragraph">
              <wp:posOffset>264160</wp:posOffset>
            </wp:positionV>
            <wp:extent cx="3582670" cy="2686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iginal sig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Image before extraction </w:t>
      </w:r>
    </w:p>
    <w:p w:rsidR="00DB5DF2" w:rsidRDefault="00DB5DF2" w:rsidP="008819E8">
      <w:pPr>
        <w:pStyle w:val="TOC1"/>
      </w:pPr>
      <w:r>
        <w:rPr>
          <w:lang w:eastAsia="en-US"/>
        </w:rPr>
        <w:drawing>
          <wp:anchor distT="0" distB="0" distL="114300" distR="114300" simplePos="0" relativeHeight="251665408" behindDoc="0" locked="0" layoutInCell="1" allowOverlap="1" wp14:anchorId="48E1A2A4" wp14:editId="13293729">
            <wp:simplePos x="0" y="0"/>
            <wp:positionH relativeFrom="column">
              <wp:posOffset>2422525</wp:posOffset>
            </wp:positionH>
            <wp:positionV relativeFrom="paragraph">
              <wp:posOffset>3016250</wp:posOffset>
            </wp:positionV>
            <wp:extent cx="2181225" cy="15811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ints image sig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 after extracting the points</w:t>
      </w:r>
      <w:r w:rsidR="00502540">
        <w:t>. The red</w:t>
      </w:r>
      <w:r w:rsidR="006846DE">
        <w:t xml:space="preserve"> points indicate the points sel</w:t>
      </w:r>
      <w:r w:rsidR="00502540">
        <w:t>ected</w:t>
      </w:r>
    </w:p>
    <w:p w:rsidR="00DB5DF2" w:rsidRDefault="00DB5DF2" w:rsidP="00DB5DF2"/>
    <w:p w:rsidR="00DB5DF2" w:rsidRDefault="00DB5DF2" w:rsidP="008819E8">
      <w:pPr>
        <w:pStyle w:val="TOC1"/>
        <w:sectPr w:rsidR="00DB5DF2">
          <w:headerReference w:type="default" r:id="rId21"/>
          <w:pgSz w:w="12240" w:h="15840" w:code="1"/>
          <w:pgMar w:top="2520" w:right="1555" w:bottom="1800" w:left="1555" w:header="864" w:footer="720" w:gutter="0"/>
          <w:pgNumType w:start="1"/>
          <w:cols w:space="720"/>
          <w:docGrid w:linePitch="360"/>
        </w:sectPr>
      </w:pPr>
      <w:r>
        <w:t>Total points extracted - 20</w:t>
      </w:r>
    </w:p>
    <w:p w:rsidR="00DB5DF2" w:rsidRDefault="00DB5DF2" w:rsidP="00DB5DF2">
      <w:pPr>
        <w:pStyle w:val="Heading2"/>
        <w:rPr>
          <w:sz w:val="28"/>
          <w:u w:val="single"/>
        </w:rPr>
      </w:pPr>
      <w:r w:rsidRPr="001F0995">
        <w:rPr>
          <w:sz w:val="28"/>
          <w:u w:val="single"/>
        </w:rPr>
        <w:lastRenderedPageBreak/>
        <w:t xml:space="preserve">Plotting the image using Cubic Spline </w:t>
      </w:r>
    </w:p>
    <w:p w:rsidR="00DB5DF2" w:rsidRDefault="00DB5DF2" w:rsidP="008819E8">
      <w:pPr>
        <w:pStyle w:val="TOC1"/>
        <w:numPr>
          <w:ilvl w:val="0"/>
          <w:numId w:val="0"/>
        </w:numPr>
        <w:ind w:left="1080"/>
      </w:pPr>
    </w:p>
    <w:p w:rsidR="00DB5DF2" w:rsidRDefault="006846DE" w:rsidP="008819E8">
      <w:pPr>
        <w:pStyle w:val="TOC1"/>
      </w:pPr>
      <w:r>
        <w:rPr>
          <w:lang w:eastAsia="en-US"/>
        </w:rPr>
        <w:drawing>
          <wp:anchor distT="0" distB="0" distL="114300" distR="114300" simplePos="0" relativeHeight="251666432" behindDoc="0" locked="0" layoutInCell="1" allowOverlap="1" wp14:anchorId="61835BC7" wp14:editId="0764CD0B">
            <wp:simplePos x="0" y="0"/>
            <wp:positionH relativeFrom="column">
              <wp:posOffset>1308100</wp:posOffset>
            </wp:positionH>
            <wp:positionV relativeFrom="paragraph">
              <wp:posOffset>407035</wp:posOffset>
            </wp:positionV>
            <wp:extent cx="4402455" cy="26098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 imag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DF2">
        <w:t>Image after running the Cubic Spline algorithm for the spiral curve given</w:t>
      </w:r>
    </w:p>
    <w:p w:rsidR="00DB5DF2" w:rsidRDefault="00DB5DF2" w:rsidP="00DB5DF2"/>
    <w:p w:rsidR="00962097" w:rsidRDefault="00DB5DF2" w:rsidP="008819E8">
      <w:pPr>
        <w:pStyle w:val="TOC1"/>
        <w:sectPr w:rsidR="00962097">
          <w:pgSz w:w="12240" w:h="15840" w:code="1"/>
          <w:pgMar w:top="2520" w:right="1555" w:bottom="1800" w:left="1555" w:header="864" w:footer="720" w:gutter="0"/>
          <w:pgNumType w:start="1"/>
          <w:cols w:space="720"/>
          <w:docGrid w:linePitch="360"/>
        </w:sectPr>
      </w:pPr>
      <w:r>
        <w:t>Image plotted using Microsoft Excel.</w:t>
      </w:r>
    </w:p>
    <w:p w:rsidR="008819E8" w:rsidRDefault="00962097" w:rsidP="00962097">
      <w:pPr>
        <w:pStyle w:val="Heading1"/>
      </w:pPr>
      <w:r>
        <w:lastRenderedPageBreak/>
        <w:t xml:space="preserve">Signature 2 (more than 20 </w:t>
      </w:r>
      <w:proofErr w:type="gramStart"/>
      <w:r>
        <w:t>points )</w:t>
      </w:r>
      <w:proofErr w:type="gramEnd"/>
    </w:p>
    <w:p w:rsidR="00962097" w:rsidRPr="00962097" w:rsidRDefault="00962097" w:rsidP="00962097">
      <w:pPr>
        <w:pStyle w:val="ListParagraph"/>
        <w:numPr>
          <w:ilvl w:val="0"/>
          <w:numId w:val="47"/>
        </w:numPr>
        <w:rPr>
          <w:sz w:val="24"/>
        </w:rPr>
      </w:pPr>
      <w:r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7CC136D5" wp14:editId="1B618AA2">
            <wp:simplePos x="0" y="0"/>
            <wp:positionH relativeFrom="margin">
              <wp:posOffset>3336925</wp:posOffset>
            </wp:positionH>
            <wp:positionV relativeFrom="paragraph">
              <wp:posOffset>373380</wp:posOffset>
            </wp:positionV>
            <wp:extent cx="2781300" cy="240601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Doc 3_1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097">
        <w:rPr>
          <w:sz w:val="24"/>
        </w:rPr>
        <w:t>Original Image</w:t>
      </w:r>
    </w:p>
    <w:p w:rsidR="00962097" w:rsidRDefault="00962097" w:rsidP="00962097"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688FE1FC" wp14:editId="72DD7056">
            <wp:simplePos x="0" y="0"/>
            <wp:positionH relativeFrom="margin">
              <wp:posOffset>3517900</wp:posOffset>
            </wp:positionH>
            <wp:positionV relativeFrom="paragraph">
              <wp:posOffset>3169920</wp:posOffset>
            </wp:positionV>
            <wp:extent cx="3042920" cy="2038350"/>
            <wp:effectExtent l="0" t="0" r="508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ints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097" w:rsidRPr="00962097" w:rsidRDefault="00962097" w:rsidP="00962097">
      <w:pPr>
        <w:pStyle w:val="ListParagraph"/>
        <w:numPr>
          <w:ilvl w:val="0"/>
          <w:numId w:val="47"/>
        </w:numPr>
        <w:rPr>
          <w:sz w:val="24"/>
        </w:rPr>
      </w:pPr>
      <w:r>
        <w:rPr>
          <w:sz w:val="28"/>
        </w:rPr>
        <w:t>Image  after extracting the points</w:t>
      </w:r>
    </w:p>
    <w:p w:rsidR="00962097" w:rsidRDefault="00962097" w:rsidP="00962097">
      <w:pPr>
        <w:rPr>
          <w:sz w:val="24"/>
        </w:rPr>
      </w:pPr>
    </w:p>
    <w:p w:rsidR="00962097" w:rsidRDefault="00962097" w:rsidP="00962097">
      <w:pPr>
        <w:rPr>
          <w:sz w:val="24"/>
        </w:rPr>
      </w:pPr>
    </w:p>
    <w:p w:rsidR="00962097" w:rsidRDefault="00962097" w:rsidP="00962097">
      <w:pPr>
        <w:rPr>
          <w:sz w:val="24"/>
        </w:rPr>
      </w:pPr>
    </w:p>
    <w:p w:rsidR="00962097" w:rsidRDefault="00962097" w:rsidP="00962097">
      <w:pPr>
        <w:rPr>
          <w:sz w:val="24"/>
        </w:rPr>
      </w:pPr>
    </w:p>
    <w:p w:rsidR="00962097" w:rsidRDefault="00962097" w:rsidP="00962097">
      <w:pPr>
        <w:rPr>
          <w:sz w:val="24"/>
        </w:rPr>
      </w:pPr>
      <w:r>
        <w:rPr>
          <w:noProof/>
          <w:sz w:val="24"/>
          <w:lang w:eastAsia="en-US"/>
        </w:rPr>
        <w:lastRenderedPageBreak/>
        <w:drawing>
          <wp:anchor distT="0" distB="0" distL="114300" distR="114300" simplePos="0" relativeHeight="251670528" behindDoc="0" locked="0" layoutInCell="1" allowOverlap="1" wp14:anchorId="6D78071B" wp14:editId="30B57AFD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3657600" cy="227268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ature2 imag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097" w:rsidRPr="00962097" w:rsidRDefault="00962097" w:rsidP="00962097">
      <w:pPr>
        <w:pStyle w:val="ListParagraph"/>
        <w:numPr>
          <w:ilvl w:val="0"/>
          <w:numId w:val="47"/>
        </w:numPr>
        <w:rPr>
          <w:sz w:val="24"/>
        </w:rPr>
        <w:sectPr w:rsidR="00962097" w:rsidRPr="00962097">
          <w:pgSz w:w="12240" w:h="15840" w:code="1"/>
          <w:pgMar w:top="2520" w:right="1555" w:bottom="1800" w:left="1555" w:header="864" w:footer="720" w:gutter="0"/>
          <w:pgNumType w:start="1"/>
          <w:cols w:space="720"/>
          <w:docGrid w:linePitch="360"/>
        </w:sectPr>
      </w:pPr>
      <w:r>
        <w:rPr>
          <w:sz w:val="28"/>
        </w:rPr>
        <w:t>Image after  plotting</w:t>
      </w:r>
    </w:p>
    <w:p w:rsidR="00DB5DF2" w:rsidRDefault="008819E8" w:rsidP="008819E8">
      <w:pPr>
        <w:pStyle w:val="TOC1"/>
      </w:pPr>
      <w:r>
        <w:lastRenderedPageBreak/>
        <w:t>The parametric spline equation were successfully found out and also the image was plotted</w:t>
      </w:r>
    </w:p>
    <w:p w:rsidR="008819E8" w:rsidRDefault="008819E8" w:rsidP="008819E8">
      <w:pPr>
        <w:pStyle w:val="TOC1"/>
      </w:pPr>
      <w:r>
        <w:t>The plot requires more number of initial points for curves having a lot of curvatures.</w:t>
      </w:r>
    </w:p>
    <w:p w:rsidR="008819E8" w:rsidRPr="008819E8" w:rsidRDefault="008819E8" w:rsidP="008819E8">
      <w:pPr>
        <w:pStyle w:val="TOC1"/>
      </w:pPr>
      <w:r>
        <w:t>Cubic lines prove to be the best for continous curves.</w:t>
      </w:r>
    </w:p>
    <w:sectPr w:rsidR="008819E8" w:rsidRPr="008819E8">
      <w:headerReference w:type="default" r:id="rId25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0D1" w:rsidRDefault="000F60D1">
      <w:pPr>
        <w:spacing w:after="0" w:line="240" w:lineRule="auto"/>
      </w:pPr>
      <w:r>
        <w:separator/>
      </w:r>
    </w:p>
  </w:endnote>
  <w:endnote w:type="continuationSeparator" w:id="0">
    <w:p w:rsidR="000F60D1" w:rsidRDefault="000F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0D1" w:rsidRDefault="000F60D1">
      <w:pPr>
        <w:spacing w:after="0" w:line="240" w:lineRule="auto"/>
      </w:pPr>
      <w:r>
        <w:separator/>
      </w:r>
    </w:p>
  </w:footnote>
  <w:footnote w:type="continuationSeparator" w:id="0">
    <w:p w:rsidR="000F60D1" w:rsidRDefault="000F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C40" w:rsidRPr="00D55D9A" w:rsidRDefault="00ED62A7">
    <w:pPr>
      <w:pStyle w:val="HeaderShaded"/>
      <w:tabs>
        <w:tab w:val="left" w:pos="5032"/>
      </w:tabs>
      <w:rPr>
        <w:sz w:val="56"/>
        <w:u w:val="single"/>
      </w:rPr>
    </w:pPr>
    <w:r w:rsidRPr="00D55D9A">
      <w:rPr>
        <w:sz w:val="56"/>
        <w:u w:val="single"/>
      </w:rP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090" w:rsidRDefault="008819E8" w:rsidP="008819E8">
    <w:pPr>
      <w:pStyle w:val="HeaderShaded"/>
      <w:ind w:left="0"/>
    </w:pPr>
    <w:r>
      <w:t>Algorithm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995" w:rsidRDefault="001F0995" w:rsidP="001F0995">
    <w:pPr>
      <w:pStyle w:val="HeaderShaded"/>
      <w:ind w:left="0"/>
    </w:pPr>
    <w:r>
      <w:t>Question -01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097" w:rsidRDefault="00962097" w:rsidP="001F0995">
    <w:pPr>
      <w:pStyle w:val="HeaderShaded"/>
      <w:ind w:left="0"/>
    </w:pPr>
    <w:r>
      <w:t>Question 02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9E8" w:rsidRDefault="008819E8" w:rsidP="008819E8">
    <w:pPr>
      <w:pStyle w:val="HeaderShaded"/>
      <w:tabs>
        <w:tab w:val="center" w:pos="4745"/>
      </w:tabs>
      <w:ind w:left="0"/>
    </w:pPr>
    <w:r>
      <w:t>Conclusion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0E5789D"/>
    <w:multiLevelType w:val="hybridMultilevel"/>
    <w:tmpl w:val="E45E6B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3B32190"/>
    <w:multiLevelType w:val="multilevel"/>
    <w:tmpl w:val="9CA4ABB8"/>
    <w:numStyleLink w:val="AnnualReport"/>
  </w:abstractNum>
  <w:abstractNum w:abstractNumId="12" w15:restartNumberingAfterBreak="0">
    <w:nsid w:val="03BA3435"/>
    <w:multiLevelType w:val="hybridMultilevel"/>
    <w:tmpl w:val="00E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386DA1"/>
    <w:multiLevelType w:val="hybridMultilevel"/>
    <w:tmpl w:val="E5569340"/>
    <w:lvl w:ilvl="0" w:tplc="57E0B55A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B87A1C"/>
    <w:multiLevelType w:val="hybridMultilevel"/>
    <w:tmpl w:val="AECE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0C2628"/>
    <w:multiLevelType w:val="hybridMultilevel"/>
    <w:tmpl w:val="397CAA40"/>
    <w:lvl w:ilvl="0" w:tplc="FF7A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69266D"/>
    <w:multiLevelType w:val="hybridMultilevel"/>
    <w:tmpl w:val="B27A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3C30CF"/>
    <w:multiLevelType w:val="hybridMultilevel"/>
    <w:tmpl w:val="36EEA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41B6B4F"/>
    <w:multiLevelType w:val="hybridMultilevel"/>
    <w:tmpl w:val="888AB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FD6725B"/>
    <w:multiLevelType w:val="hybridMultilevel"/>
    <w:tmpl w:val="A45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8083D92"/>
    <w:multiLevelType w:val="hybridMultilevel"/>
    <w:tmpl w:val="98B4C54A"/>
    <w:lvl w:ilvl="0" w:tplc="4936F178">
      <w:start w:val="1"/>
      <w:numFmt w:val="bullet"/>
      <w:pStyle w:val="TOC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24E04"/>
    <w:multiLevelType w:val="hybridMultilevel"/>
    <w:tmpl w:val="761A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E094F"/>
    <w:multiLevelType w:val="hybridMultilevel"/>
    <w:tmpl w:val="AA5632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04F5F68"/>
    <w:multiLevelType w:val="hybridMultilevel"/>
    <w:tmpl w:val="BE72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D13C7"/>
    <w:multiLevelType w:val="hybridMultilevel"/>
    <w:tmpl w:val="00C28F4E"/>
    <w:lvl w:ilvl="0" w:tplc="B240EEC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F22E3"/>
    <w:multiLevelType w:val="hybridMultilevel"/>
    <w:tmpl w:val="1A9C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5038C"/>
    <w:multiLevelType w:val="hybridMultilevel"/>
    <w:tmpl w:val="0B1C7312"/>
    <w:lvl w:ilvl="0" w:tplc="B240EEC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9792E"/>
    <w:multiLevelType w:val="hybridMultilevel"/>
    <w:tmpl w:val="5E5C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87214"/>
    <w:multiLevelType w:val="hybridMultilevel"/>
    <w:tmpl w:val="8726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1612147"/>
    <w:multiLevelType w:val="hybridMultilevel"/>
    <w:tmpl w:val="CF8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0435C"/>
    <w:multiLevelType w:val="hybridMultilevel"/>
    <w:tmpl w:val="0D62C4C2"/>
    <w:lvl w:ilvl="0" w:tplc="DD1E70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655287"/>
    <w:multiLevelType w:val="hybridMultilevel"/>
    <w:tmpl w:val="4AD0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D16A1"/>
    <w:multiLevelType w:val="hybridMultilevel"/>
    <w:tmpl w:val="A944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84DF0"/>
    <w:multiLevelType w:val="hybridMultilevel"/>
    <w:tmpl w:val="0EA887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72811B8"/>
    <w:multiLevelType w:val="hybridMultilevel"/>
    <w:tmpl w:val="CC18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20"/>
  </w:num>
  <w:num w:numId="16">
    <w:abstractNumId w:val="33"/>
  </w:num>
  <w:num w:numId="17">
    <w:abstractNumId w:val="18"/>
  </w:num>
  <w:num w:numId="18">
    <w:abstractNumId w:val="11"/>
  </w:num>
  <w:num w:numId="19">
    <w:abstractNumId w:val="23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30"/>
  </w:num>
  <w:num w:numId="26">
    <w:abstractNumId w:val="28"/>
  </w:num>
  <w:num w:numId="27">
    <w:abstractNumId w:val="36"/>
  </w:num>
  <w:num w:numId="28">
    <w:abstractNumId w:val="31"/>
  </w:num>
  <w:num w:numId="29">
    <w:abstractNumId w:val="39"/>
  </w:num>
  <w:num w:numId="30">
    <w:abstractNumId w:val="34"/>
  </w:num>
  <w:num w:numId="31">
    <w:abstractNumId w:val="27"/>
  </w:num>
  <w:num w:numId="32">
    <w:abstractNumId w:val="14"/>
  </w:num>
  <w:num w:numId="33">
    <w:abstractNumId w:val="29"/>
  </w:num>
  <w:num w:numId="34">
    <w:abstractNumId w:val="12"/>
  </w:num>
  <w:num w:numId="35">
    <w:abstractNumId w:val="37"/>
  </w:num>
  <w:num w:numId="36">
    <w:abstractNumId w:val="16"/>
  </w:num>
  <w:num w:numId="37">
    <w:abstractNumId w:val="17"/>
  </w:num>
  <w:num w:numId="38">
    <w:abstractNumId w:val="32"/>
  </w:num>
  <w:num w:numId="39">
    <w:abstractNumId w:val="13"/>
  </w:num>
  <w:num w:numId="40">
    <w:abstractNumId w:val="25"/>
  </w:num>
  <w:num w:numId="41">
    <w:abstractNumId w:val="35"/>
  </w:num>
  <w:num w:numId="42">
    <w:abstractNumId w:val="38"/>
  </w:num>
  <w:num w:numId="43">
    <w:abstractNumId w:val="26"/>
  </w:num>
  <w:num w:numId="44">
    <w:abstractNumId w:val="10"/>
  </w:num>
  <w:num w:numId="45">
    <w:abstractNumId w:val="24"/>
  </w:num>
  <w:num w:numId="46">
    <w:abstractNumId w:val="21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F1"/>
    <w:rsid w:val="000971A9"/>
    <w:rsid w:val="000D1E61"/>
    <w:rsid w:val="000F47F1"/>
    <w:rsid w:val="000F60D1"/>
    <w:rsid w:val="00137820"/>
    <w:rsid w:val="001C03F9"/>
    <w:rsid w:val="001C185A"/>
    <w:rsid w:val="001C3854"/>
    <w:rsid w:val="001F0995"/>
    <w:rsid w:val="002015E0"/>
    <w:rsid w:val="002C33FC"/>
    <w:rsid w:val="003E097E"/>
    <w:rsid w:val="004437AB"/>
    <w:rsid w:val="004A385E"/>
    <w:rsid w:val="00502540"/>
    <w:rsid w:val="005709E6"/>
    <w:rsid w:val="00663E60"/>
    <w:rsid w:val="00672090"/>
    <w:rsid w:val="006846DE"/>
    <w:rsid w:val="006F7B41"/>
    <w:rsid w:val="008819E8"/>
    <w:rsid w:val="00957DD4"/>
    <w:rsid w:val="00962097"/>
    <w:rsid w:val="00981C40"/>
    <w:rsid w:val="009C568A"/>
    <w:rsid w:val="00A41E76"/>
    <w:rsid w:val="00AB3079"/>
    <w:rsid w:val="00B6140D"/>
    <w:rsid w:val="00B866CC"/>
    <w:rsid w:val="00C43EBB"/>
    <w:rsid w:val="00C65826"/>
    <w:rsid w:val="00CD3074"/>
    <w:rsid w:val="00D55D9A"/>
    <w:rsid w:val="00DA4E7B"/>
    <w:rsid w:val="00DB5DF2"/>
    <w:rsid w:val="00DC7950"/>
    <w:rsid w:val="00E61DBA"/>
    <w:rsid w:val="00E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6A26220-F6E1-4A6E-9739-BD7B42A3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819E8"/>
    <w:pPr>
      <w:numPr>
        <w:numId w:val="45"/>
      </w:numPr>
      <w:tabs>
        <w:tab w:val="right" w:leader="underscore" w:pos="9090"/>
      </w:tabs>
      <w:spacing w:after="100"/>
    </w:pPr>
    <w:rPr>
      <w:noProof/>
      <w:color w:val="0D0D0D" w:themeColor="text1" w:themeTint="F2"/>
      <w:sz w:val="2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6.jp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0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9.jp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image" Target="media/image8.jp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DEB4E6BCB24ADEB836EFEBFE3F9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A50D2-E0EF-45D7-90BD-E91523A356C2}"/>
      </w:docPartPr>
      <w:docPartBody>
        <w:p w:rsidR="00C24415" w:rsidRDefault="00566A98">
          <w:pPr>
            <w:pStyle w:val="73DEB4E6BCB24ADEB836EFEBFE3F9EE1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98"/>
    <w:rsid w:val="00566A98"/>
    <w:rsid w:val="0065757F"/>
    <w:rsid w:val="00C24415"/>
    <w:rsid w:val="00C244AC"/>
    <w:rsid w:val="00D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F48FE5248495EBCAB91D30CD1B828">
    <w:name w:val="49AF48FE5248495EBCAB91D30CD1B828"/>
  </w:style>
  <w:style w:type="paragraph" w:customStyle="1" w:styleId="D27E44979495453986ACF9A0B01F53D3">
    <w:name w:val="D27E44979495453986ACF9A0B01F53D3"/>
  </w:style>
  <w:style w:type="paragraph" w:customStyle="1" w:styleId="7CDEA07410704092910489C1C63C2573">
    <w:name w:val="7CDEA07410704092910489C1C63C2573"/>
  </w:style>
  <w:style w:type="paragraph" w:customStyle="1" w:styleId="70F0FF444862497CB9F06970C2E09A13">
    <w:name w:val="70F0FF444862497CB9F06970C2E09A13"/>
  </w:style>
  <w:style w:type="paragraph" w:customStyle="1" w:styleId="5E290C96B77B4F5E81C9037825D51ED0">
    <w:name w:val="5E290C96B77B4F5E81C9037825D51ED0"/>
  </w:style>
  <w:style w:type="paragraph" w:customStyle="1" w:styleId="E56F7409770541328DA2C4B3BE1B1D1F">
    <w:name w:val="E56F7409770541328DA2C4B3BE1B1D1F"/>
  </w:style>
  <w:style w:type="paragraph" w:customStyle="1" w:styleId="828115DA5E444EE8B56A50A6A17D7301">
    <w:name w:val="828115DA5E444EE8B56A50A6A17D730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A1F082F46F2C46A4BF662FCB2A66D2A2">
    <w:name w:val="A1F082F46F2C46A4BF662FCB2A66D2A2"/>
  </w:style>
  <w:style w:type="paragraph" w:customStyle="1" w:styleId="9C9C9303E77446879D8ED2E34AC50C19">
    <w:name w:val="9C9C9303E77446879D8ED2E34AC50C19"/>
  </w:style>
  <w:style w:type="paragraph" w:customStyle="1" w:styleId="40F5417D0222470E9931050F31A28C8E">
    <w:name w:val="40F5417D0222470E9931050F31A28C8E"/>
  </w:style>
  <w:style w:type="paragraph" w:customStyle="1" w:styleId="1C3F5484AE8D43988AD3310D96209319">
    <w:name w:val="1C3F5484AE8D43988AD3310D96209319"/>
  </w:style>
  <w:style w:type="paragraph" w:customStyle="1" w:styleId="1F0B6F6E018E4D3980E8EAABFDBB85A8">
    <w:name w:val="1F0B6F6E018E4D3980E8EAABFDBB85A8"/>
  </w:style>
  <w:style w:type="paragraph" w:customStyle="1" w:styleId="329819DD4543408A8187E15543B2A9D3">
    <w:name w:val="329819DD4543408A8187E15543B2A9D3"/>
  </w:style>
  <w:style w:type="paragraph" w:customStyle="1" w:styleId="BDCE5B80587D454D9137DF021D1CB6B4">
    <w:name w:val="BDCE5B80587D454D9137DF021D1CB6B4"/>
  </w:style>
  <w:style w:type="paragraph" w:customStyle="1" w:styleId="30B383ACC93847719D1013FA0C587995">
    <w:name w:val="30B383ACC93847719D1013FA0C587995"/>
  </w:style>
  <w:style w:type="paragraph" w:customStyle="1" w:styleId="43139BEC8DCA46D0B83497B0E77CF207">
    <w:name w:val="43139BEC8DCA46D0B83497B0E77CF207"/>
  </w:style>
  <w:style w:type="paragraph" w:customStyle="1" w:styleId="F3A97BC9C3E947C7B8F2D930164B122D">
    <w:name w:val="F3A97BC9C3E947C7B8F2D930164B122D"/>
  </w:style>
  <w:style w:type="paragraph" w:customStyle="1" w:styleId="BED22773BB304C948E692E2576F61D8B">
    <w:name w:val="BED22773BB304C948E692E2576F61D8B"/>
  </w:style>
  <w:style w:type="paragraph" w:customStyle="1" w:styleId="8961E05B4793493F9FB6E8316EE246E9">
    <w:name w:val="8961E05B4793493F9FB6E8316EE246E9"/>
  </w:style>
  <w:style w:type="paragraph" w:customStyle="1" w:styleId="83854F3781834016BAC6FCC75F1D1746">
    <w:name w:val="83854F3781834016BAC6FCC75F1D1746"/>
  </w:style>
  <w:style w:type="paragraph" w:customStyle="1" w:styleId="1AE42E85E8F44033BF7482F1600575CC">
    <w:name w:val="1AE42E85E8F44033BF7482F1600575CC"/>
  </w:style>
  <w:style w:type="paragraph" w:customStyle="1" w:styleId="F5252DE6434B4370BD245EE0A677CD4C">
    <w:name w:val="F5252DE6434B4370BD245EE0A677CD4C"/>
  </w:style>
  <w:style w:type="paragraph" w:customStyle="1" w:styleId="28419B4390294F2CA81D982B3BECED72">
    <w:name w:val="28419B4390294F2CA81D982B3BECED72"/>
  </w:style>
  <w:style w:type="paragraph" w:customStyle="1" w:styleId="E25B9922902F4CB08501DFED577011CD">
    <w:name w:val="E25B9922902F4CB08501DFED577011CD"/>
  </w:style>
  <w:style w:type="paragraph" w:customStyle="1" w:styleId="73DEB4E6BCB24ADEB836EFEBFE3F9EE1">
    <w:name w:val="73DEB4E6BCB24ADEB836EFEBFE3F9EE1"/>
  </w:style>
  <w:style w:type="paragraph" w:customStyle="1" w:styleId="F94AA182A6D54DE699A6A9FF04F6F996">
    <w:name w:val="F94AA182A6D54DE699A6A9FF04F6F996"/>
  </w:style>
  <w:style w:type="paragraph" w:customStyle="1" w:styleId="1604D81333EC4D59B3F3B590D8C4B910">
    <w:name w:val="1604D81333EC4D59B3F3B590D8C4B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ANURAAG KHANDAGLE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43CCFBC-4A0A-4B4A-82C4-4D1E1486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265</TotalTime>
  <Pages>10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Computing</vt:lpstr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Computing</dc:title>
  <dc:creator>Jigsaw</dc:creator>
  <cp:keywords/>
  <cp:lastModifiedBy>Anuraag Khandagle</cp:lastModifiedBy>
  <cp:revision>6</cp:revision>
  <cp:lastPrinted>2015-10-01T07:53:00Z</cp:lastPrinted>
  <dcterms:created xsi:type="dcterms:W3CDTF">2015-10-04T13:46:00Z</dcterms:created>
  <dcterms:modified xsi:type="dcterms:W3CDTF">2015-10-05T03:01:00Z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